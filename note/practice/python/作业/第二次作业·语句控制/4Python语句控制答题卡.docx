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2B2A" w14:textId="621F1907" w:rsidR="0063500E" w:rsidRDefault="00D714FE" w:rsidP="0063500E">
      <w:pPr>
        <w:pStyle w:val="1"/>
      </w:pPr>
      <w:r w:rsidRPr="00756D3A">
        <w:rPr>
          <w:rFonts w:hint="eastAsia"/>
          <w:u w:val="single"/>
        </w:rPr>
        <w:t>Python</w:t>
      </w:r>
      <w:r w:rsidR="00573177">
        <w:rPr>
          <w:rFonts w:hint="eastAsia"/>
          <w:u w:val="single"/>
        </w:rPr>
        <w:t>语句控制</w:t>
      </w:r>
      <w:r w:rsidR="00A33331" w:rsidRPr="00EF7E07">
        <w:rPr>
          <w:rFonts w:hint="eastAsia"/>
        </w:rPr>
        <w:t xml:space="preserve"> </w:t>
      </w:r>
      <w:r w:rsidR="00165CAE">
        <w:rPr>
          <w:rFonts w:hint="eastAsia"/>
        </w:rPr>
        <w:t>答题卡</w:t>
      </w:r>
    </w:p>
    <w:p w14:paraId="5760EA76" w14:textId="0E3FEB45" w:rsidR="0063500E" w:rsidRDefault="0063500E" w:rsidP="004908A1">
      <w:pPr>
        <w:ind w:firstLineChars="0" w:firstLine="420"/>
        <w:rPr>
          <w:rFonts w:ascii="宋体" w:hAnsi="宋体"/>
          <w:b/>
        </w:rPr>
      </w:pPr>
      <w:r w:rsidRPr="00010C58">
        <w:rPr>
          <w:rFonts w:ascii="宋体" w:hAnsi="宋体" w:hint="eastAsia"/>
          <w:b/>
        </w:rPr>
        <w:t xml:space="preserve">班级： </w:t>
      </w:r>
      <w:r w:rsidRPr="00010C58">
        <w:rPr>
          <w:rFonts w:ascii="宋体" w:hAnsi="宋体"/>
          <w:b/>
        </w:rPr>
        <w:t xml:space="preserve">     </w:t>
      </w:r>
      <w:proofErr w:type="gramStart"/>
      <w:r w:rsidR="004908A1">
        <w:rPr>
          <w:rFonts w:ascii="宋体" w:hAnsi="宋体" w:hint="eastAsia"/>
          <w:b/>
        </w:rPr>
        <w:t>机卓</w:t>
      </w:r>
      <w:proofErr w:type="gramEnd"/>
      <w:r w:rsidR="004908A1">
        <w:rPr>
          <w:rFonts w:ascii="宋体" w:hAnsi="宋体" w:hint="eastAsia"/>
          <w:b/>
        </w:rPr>
        <w:t>2</w:t>
      </w:r>
      <w:r w:rsidR="004908A1">
        <w:rPr>
          <w:rFonts w:ascii="宋体" w:hAnsi="宋体"/>
          <w:b/>
        </w:rPr>
        <w:t>001</w:t>
      </w:r>
      <w:r w:rsidRPr="00010C58">
        <w:rPr>
          <w:rFonts w:ascii="宋体" w:hAnsi="宋体"/>
          <w:b/>
        </w:rPr>
        <w:t xml:space="preserve">         </w:t>
      </w:r>
      <w:r w:rsidRPr="00010C58">
        <w:rPr>
          <w:rFonts w:ascii="宋体" w:hAnsi="宋体" w:hint="eastAsia"/>
          <w:b/>
        </w:rPr>
        <w:t>姓名：</w:t>
      </w:r>
      <w:r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</w:t>
      </w:r>
      <w:proofErr w:type="gramStart"/>
      <w:r w:rsidR="004908A1">
        <w:rPr>
          <w:rFonts w:ascii="宋体" w:hAnsi="宋体" w:hint="eastAsia"/>
          <w:b/>
        </w:rPr>
        <w:t>吴志渊</w:t>
      </w:r>
      <w:proofErr w:type="gramEnd"/>
      <w:r>
        <w:rPr>
          <w:rFonts w:ascii="宋体" w:hAnsi="宋体"/>
          <w:b/>
        </w:rPr>
        <w:t xml:space="preserve">     </w:t>
      </w:r>
      <w:r>
        <w:rPr>
          <w:rFonts w:ascii="宋体" w:hAnsi="宋体" w:hint="eastAsia"/>
          <w:b/>
        </w:rPr>
        <w:t>学号：</w:t>
      </w:r>
      <w:r w:rsidR="004908A1">
        <w:rPr>
          <w:rFonts w:ascii="宋体" w:hAnsi="宋体" w:hint="eastAsia"/>
          <w:b/>
        </w:rPr>
        <w:t>U202010603</w:t>
      </w:r>
    </w:p>
    <w:p w14:paraId="453161AD" w14:textId="0B254DAA" w:rsidR="00663EF0" w:rsidRPr="00661692" w:rsidRDefault="00663EF0" w:rsidP="00663EF0">
      <w:pPr>
        <w:ind w:firstLineChars="0"/>
        <w:rPr>
          <w:rFonts w:ascii="仿宋" w:eastAsia="仿宋" w:hAnsi="仿宋"/>
          <w:b/>
          <w:szCs w:val="21"/>
        </w:rPr>
      </w:pPr>
      <w:r w:rsidRPr="00661692">
        <w:rPr>
          <w:rFonts w:ascii="仿宋" w:eastAsia="仿宋" w:hAnsi="仿宋" w:hint="eastAsia"/>
          <w:b/>
          <w:szCs w:val="21"/>
        </w:rPr>
        <w:t>课后作业1：</w:t>
      </w:r>
    </w:p>
    <w:p w14:paraId="3A12A165" w14:textId="184404F7" w:rsidR="00D714FE" w:rsidRPr="005352B4" w:rsidRDefault="0020441C" w:rsidP="00D714F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47F2AE9" wp14:editId="5A8B882D">
            <wp:extent cx="3153947" cy="78260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025" cy="8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A1A9" w14:textId="295B8A05" w:rsidR="00663EF0" w:rsidRPr="00661692" w:rsidRDefault="00663EF0" w:rsidP="00661692">
      <w:pPr>
        <w:ind w:firstLineChars="0"/>
        <w:rPr>
          <w:rFonts w:ascii="仿宋" w:eastAsia="仿宋" w:hAnsi="仿宋"/>
          <w:b/>
          <w:szCs w:val="21"/>
        </w:rPr>
      </w:pPr>
      <w:r w:rsidRPr="00661692">
        <w:rPr>
          <w:rFonts w:ascii="仿宋" w:eastAsia="仿宋" w:hAnsi="仿宋" w:hint="eastAsia"/>
          <w:b/>
          <w:szCs w:val="21"/>
        </w:rPr>
        <w:t>课后作业2：</w:t>
      </w:r>
    </w:p>
    <w:p w14:paraId="77C669CB" w14:textId="58255839" w:rsidR="00282110" w:rsidRDefault="001434E0" w:rsidP="0028211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BB66158" wp14:editId="2C73567E">
            <wp:extent cx="2329176" cy="21906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7756" cy="219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C7E3" w14:textId="068A30CC" w:rsidR="000A1D8C" w:rsidRDefault="001434E0" w:rsidP="00F7331B">
      <w:pPr>
        <w:ind w:firstLineChars="0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课后作业3：</w:t>
      </w:r>
    </w:p>
    <w:p w14:paraId="7E7EC936" w14:textId="15527653" w:rsidR="00F7331B" w:rsidRDefault="006F3D91" w:rsidP="00F7331B">
      <w:pPr>
        <w:ind w:firstLineChars="0" w:firstLine="0"/>
        <w:jc w:val="center"/>
        <w:rPr>
          <w:rFonts w:ascii="仿宋" w:eastAsia="仿宋" w:hAnsi="仿宋" w:hint="eastAsia"/>
          <w:b/>
          <w:szCs w:val="21"/>
        </w:rPr>
      </w:pPr>
      <w:r>
        <w:rPr>
          <w:noProof/>
        </w:rPr>
        <w:drawing>
          <wp:inline distT="0" distB="0" distL="0" distR="0" wp14:anchorId="17920A2C" wp14:editId="0D67C7C5">
            <wp:extent cx="2190648" cy="1179905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0168" cy="11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8ECD" w14:textId="4984C48A" w:rsidR="00007897" w:rsidRDefault="00804912" w:rsidP="00D45C81">
      <w:pPr>
        <w:ind w:firstLineChars="0"/>
        <w:rPr>
          <w:rFonts w:ascii="仿宋" w:eastAsia="仿宋" w:hAnsi="仿宋"/>
          <w:b/>
          <w:szCs w:val="21"/>
        </w:rPr>
      </w:pPr>
      <w:r w:rsidRPr="00804912">
        <w:rPr>
          <w:rFonts w:ascii="仿宋" w:eastAsia="仿宋" w:hAnsi="仿宋" w:hint="eastAsia"/>
          <w:b/>
          <w:szCs w:val="21"/>
        </w:rPr>
        <w:t>运行结果：</w:t>
      </w:r>
    </w:p>
    <w:p w14:paraId="0574CA70" w14:textId="260E7D32" w:rsidR="00D45C81" w:rsidRPr="00804912" w:rsidRDefault="00D45C81" w:rsidP="00D45C81">
      <w:pPr>
        <w:ind w:firstLineChars="0" w:firstLine="0"/>
        <w:jc w:val="center"/>
        <w:rPr>
          <w:rFonts w:ascii="仿宋" w:eastAsia="仿宋" w:hAnsi="仿宋" w:hint="eastAsia"/>
          <w:b/>
          <w:szCs w:val="21"/>
        </w:rPr>
      </w:pPr>
      <w:r>
        <w:rPr>
          <w:noProof/>
        </w:rPr>
        <w:drawing>
          <wp:inline distT="0" distB="0" distL="0" distR="0" wp14:anchorId="14E59CE4" wp14:editId="53D72D53">
            <wp:extent cx="4014559" cy="1539414"/>
            <wp:effectExtent l="0" t="0" r="50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382" cy="15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9169" w14:textId="5C93E118" w:rsidR="00804912" w:rsidRPr="00010C58" w:rsidRDefault="00804912" w:rsidP="00282110">
      <w:pPr>
        <w:ind w:firstLineChars="0" w:firstLine="0"/>
        <w:jc w:val="center"/>
      </w:pPr>
    </w:p>
    <w:sectPr w:rsidR="00804912" w:rsidRPr="00010C58" w:rsidSect="004B34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40CE" w14:textId="77777777" w:rsidR="006B4DAF" w:rsidRDefault="006B4DAF" w:rsidP="00267797">
      <w:pPr>
        <w:spacing w:line="240" w:lineRule="auto"/>
        <w:ind w:firstLine="420"/>
      </w:pPr>
      <w:r>
        <w:separator/>
      </w:r>
    </w:p>
  </w:endnote>
  <w:endnote w:type="continuationSeparator" w:id="0">
    <w:p w14:paraId="10E71DDB" w14:textId="77777777" w:rsidR="006B4DAF" w:rsidRDefault="006B4DAF" w:rsidP="0026779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dvOT2e364b11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9356" w14:textId="77777777" w:rsidR="00576896" w:rsidRDefault="0057689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925338"/>
      <w:docPartObj>
        <w:docPartGallery w:val="Page Numbers (Bottom of Page)"/>
        <w:docPartUnique/>
      </w:docPartObj>
    </w:sdtPr>
    <w:sdtEndPr/>
    <w:sdtContent>
      <w:p w14:paraId="3CA1D14F" w14:textId="77777777" w:rsidR="00576896" w:rsidRDefault="00352CDE">
        <w:pPr>
          <w:pStyle w:val="a8"/>
          <w:ind w:firstLine="360"/>
          <w:jc w:val="center"/>
        </w:pPr>
        <w:r>
          <w:rPr>
            <w:rFonts w:hint="eastAsia"/>
          </w:rPr>
          <w:t>1</w:t>
        </w:r>
      </w:p>
    </w:sdtContent>
  </w:sdt>
  <w:p w14:paraId="26E78663" w14:textId="77777777" w:rsidR="00576896" w:rsidRDefault="00576896" w:rsidP="00C65482">
    <w:pPr>
      <w:pStyle w:val="a8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A7D57" w14:textId="77777777" w:rsidR="00576896" w:rsidRDefault="0057689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0F6DD" w14:textId="77777777" w:rsidR="006B4DAF" w:rsidRDefault="006B4DAF" w:rsidP="00267797">
      <w:pPr>
        <w:spacing w:line="240" w:lineRule="auto"/>
        <w:ind w:firstLine="420"/>
      </w:pPr>
      <w:r>
        <w:separator/>
      </w:r>
    </w:p>
  </w:footnote>
  <w:footnote w:type="continuationSeparator" w:id="0">
    <w:p w14:paraId="1248960E" w14:textId="77777777" w:rsidR="006B4DAF" w:rsidRDefault="006B4DAF" w:rsidP="0026779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AAC0" w14:textId="77777777" w:rsidR="00576896" w:rsidRDefault="0057689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E8E33" w14:textId="77777777" w:rsidR="00576896" w:rsidRPr="00C65482" w:rsidRDefault="004B34E7" w:rsidP="000F5B24">
    <w:pPr>
      <w:pStyle w:val="a6"/>
      <w:pBdr>
        <w:bottom w:val="single" w:sz="6" w:space="0" w:color="auto"/>
      </w:pBdr>
      <w:ind w:firstLineChars="0" w:firstLine="0"/>
      <w:rPr>
        <w:rFonts w:ascii="华文中宋" w:eastAsia="华文中宋" w:hAnsi="华文中宋"/>
        <w:sz w:val="21"/>
        <w:szCs w:val="21"/>
      </w:rPr>
    </w:pPr>
    <w:r>
      <w:rPr>
        <w:rFonts w:hint="eastAsia"/>
      </w:rPr>
      <w:t>《</w:t>
    </w:r>
    <w:r>
      <w:rPr>
        <w:rFonts w:hint="eastAsia"/>
      </w:rPr>
      <w:t>Python</w:t>
    </w:r>
    <w:r>
      <w:rPr>
        <w:rFonts w:hint="eastAsia"/>
      </w:rPr>
      <w:t>程序设计》</w:t>
    </w:r>
    <w:r>
      <w:rPr>
        <w:rFonts w:hint="eastAsia"/>
      </w:rPr>
      <w:t>202</w:t>
    </w:r>
    <w:r w:rsidR="00282110">
      <w:rPr>
        <w:rFonts w:hint="eastAsia"/>
      </w:rPr>
      <w:t>3</w:t>
    </w:r>
    <w:r>
      <w:rPr>
        <w:rFonts w:hint="eastAsia"/>
      </w:rPr>
      <w:t>秋季答题纸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5004" w14:textId="77777777" w:rsidR="00576896" w:rsidRDefault="00D714FE">
    <w:pPr>
      <w:pStyle w:val="a6"/>
      <w:ind w:firstLine="360"/>
    </w:pPr>
    <w:r>
      <w:rPr>
        <w:rFonts w:hint="eastAsia"/>
      </w:rPr>
      <w:t>《</w:t>
    </w:r>
    <w:r>
      <w:rPr>
        <w:rFonts w:hint="eastAsia"/>
      </w:rPr>
      <w:t>Python</w:t>
    </w:r>
    <w:r>
      <w:rPr>
        <w:rFonts w:hint="eastAsia"/>
      </w:rPr>
      <w:t>程序设计》</w:t>
    </w:r>
    <w:r>
      <w:rPr>
        <w:rFonts w:hint="eastAsia"/>
      </w:rPr>
      <w:t>2020-2021</w:t>
    </w:r>
    <w:r>
      <w:rPr>
        <w:rFonts w:hint="eastAsia"/>
      </w:rPr>
      <w:t>秋季答题纸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7759D"/>
    <w:multiLevelType w:val="multilevel"/>
    <w:tmpl w:val="AFDABDB0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2978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9" w:hanging="1009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C58"/>
    <w:rsid w:val="00007897"/>
    <w:rsid w:val="00010C58"/>
    <w:rsid w:val="00010F1C"/>
    <w:rsid w:val="000127BD"/>
    <w:rsid w:val="0001674D"/>
    <w:rsid w:val="0002012B"/>
    <w:rsid w:val="00034CC7"/>
    <w:rsid w:val="00040A75"/>
    <w:rsid w:val="00044AFA"/>
    <w:rsid w:val="00047172"/>
    <w:rsid w:val="000608C2"/>
    <w:rsid w:val="00060F16"/>
    <w:rsid w:val="00072B41"/>
    <w:rsid w:val="00076CC6"/>
    <w:rsid w:val="000777D9"/>
    <w:rsid w:val="00080EFF"/>
    <w:rsid w:val="00085198"/>
    <w:rsid w:val="000932FF"/>
    <w:rsid w:val="00093CEB"/>
    <w:rsid w:val="000A1D8C"/>
    <w:rsid w:val="000A7302"/>
    <w:rsid w:val="000B33B9"/>
    <w:rsid w:val="000B45DC"/>
    <w:rsid w:val="000B673A"/>
    <w:rsid w:val="000C13AF"/>
    <w:rsid w:val="000C2D09"/>
    <w:rsid w:val="000D0DAD"/>
    <w:rsid w:val="000D50D6"/>
    <w:rsid w:val="000F4D18"/>
    <w:rsid w:val="000F5885"/>
    <w:rsid w:val="000F5B24"/>
    <w:rsid w:val="001008A6"/>
    <w:rsid w:val="0010709D"/>
    <w:rsid w:val="001075B8"/>
    <w:rsid w:val="00112A2D"/>
    <w:rsid w:val="00115625"/>
    <w:rsid w:val="00123F3D"/>
    <w:rsid w:val="00125CB9"/>
    <w:rsid w:val="00125CF8"/>
    <w:rsid w:val="0013473F"/>
    <w:rsid w:val="001434E0"/>
    <w:rsid w:val="00155FEA"/>
    <w:rsid w:val="00161E1D"/>
    <w:rsid w:val="00165CAE"/>
    <w:rsid w:val="00182127"/>
    <w:rsid w:val="00192282"/>
    <w:rsid w:val="0019273E"/>
    <w:rsid w:val="001A1BFA"/>
    <w:rsid w:val="001A3AFF"/>
    <w:rsid w:val="001B0885"/>
    <w:rsid w:val="001B36EA"/>
    <w:rsid w:val="001B454B"/>
    <w:rsid w:val="001C7F87"/>
    <w:rsid w:val="001E1C3E"/>
    <w:rsid w:val="001E2B61"/>
    <w:rsid w:val="001F341F"/>
    <w:rsid w:val="0020441C"/>
    <w:rsid w:val="002061E1"/>
    <w:rsid w:val="00206212"/>
    <w:rsid w:val="00207DBE"/>
    <w:rsid w:val="00224311"/>
    <w:rsid w:val="00234950"/>
    <w:rsid w:val="00237F47"/>
    <w:rsid w:val="00244973"/>
    <w:rsid w:val="00245D24"/>
    <w:rsid w:val="00254D65"/>
    <w:rsid w:val="00257EC1"/>
    <w:rsid w:val="00267797"/>
    <w:rsid w:val="00276812"/>
    <w:rsid w:val="00282110"/>
    <w:rsid w:val="00282D89"/>
    <w:rsid w:val="002841FD"/>
    <w:rsid w:val="00290249"/>
    <w:rsid w:val="00290A1E"/>
    <w:rsid w:val="00294791"/>
    <w:rsid w:val="002A0808"/>
    <w:rsid w:val="002A23DF"/>
    <w:rsid w:val="002A465F"/>
    <w:rsid w:val="002A713F"/>
    <w:rsid w:val="002A7B3E"/>
    <w:rsid w:val="002B4969"/>
    <w:rsid w:val="002B665A"/>
    <w:rsid w:val="002C170A"/>
    <w:rsid w:val="002C1C6B"/>
    <w:rsid w:val="002C3131"/>
    <w:rsid w:val="002C3EC7"/>
    <w:rsid w:val="002D183C"/>
    <w:rsid w:val="002E0C1C"/>
    <w:rsid w:val="002E3D81"/>
    <w:rsid w:val="002F1AE1"/>
    <w:rsid w:val="002F5EB9"/>
    <w:rsid w:val="00304997"/>
    <w:rsid w:val="00310C36"/>
    <w:rsid w:val="00311B33"/>
    <w:rsid w:val="003172E0"/>
    <w:rsid w:val="003258B5"/>
    <w:rsid w:val="00331E4C"/>
    <w:rsid w:val="003352E4"/>
    <w:rsid w:val="003379B3"/>
    <w:rsid w:val="00346088"/>
    <w:rsid w:val="00350431"/>
    <w:rsid w:val="00351CAD"/>
    <w:rsid w:val="00352CDE"/>
    <w:rsid w:val="00356C6F"/>
    <w:rsid w:val="00362FBB"/>
    <w:rsid w:val="00363085"/>
    <w:rsid w:val="00364280"/>
    <w:rsid w:val="003676DD"/>
    <w:rsid w:val="00372CC8"/>
    <w:rsid w:val="00383CE8"/>
    <w:rsid w:val="0039061E"/>
    <w:rsid w:val="00390B56"/>
    <w:rsid w:val="00391E8E"/>
    <w:rsid w:val="00394581"/>
    <w:rsid w:val="0039527C"/>
    <w:rsid w:val="0039680E"/>
    <w:rsid w:val="003A3582"/>
    <w:rsid w:val="003A5FF8"/>
    <w:rsid w:val="003A7E8C"/>
    <w:rsid w:val="003B09D7"/>
    <w:rsid w:val="003C093B"/>
    <w:rsid w:val="003C1DFB"/>
    <w:rsid w:val="003C3387"/>
    <w:rsid w:val="003C6ED2"/>
    <w:rsid w:val="003C7020"/>
    <w:rsid w:val="003D408C"/>
    <w:rsid w:val="003E05D1"/>
    <w:rsid w:val="003E5E3B"/>
    <w:rsid w:val="003E7D7A"/>
    <w:rsid w:val="003F04CC"/>
    <w:rsid w:val="003F17F0"/>
    <w:rsid w:val="003F761C"/>
    <w:rsid w:val="00400F1F"/>
    <w:rsid w:val="004045B2"/>
    <w:rsid w:val="00405971"/>
    <w:rsid w:val="004063A8"/>
    <w:rsid w:val="00415B39"/>
    <w:rsid w:val="004170EE"/>
    <w:rsid w:val="004212E9"/>
    <w:rsid w:val="00431293"/>
    <w:rsid w:val="0043480E"/>
    <w:rsid w:val="00434ED8"/>
    <w:rsid w:val="00456E5A"/>
    <w:rsid w:val="00463FFD"/>
    <w:rsid w:val="00474B71"/>
    <w:rsid w:val="004768C7"/>
    <w:rsid w:val="004843FD"/>
    <w:rsid w:val="004908A1"/>
    <w:rsid w:val="00493E06"/>
    <w:rsid w:val="00496010"/>
    <w:rsid w:val="004A3BD3"/>
    <w:rsid w:val="004B34E7"/>
    <w:rsid w:val="004B5D9E"/>
    <w:rsid w:val="004C0C0B"/>
    <w:rsid w:val="004C1C70"/>
    <w:rsid w:val="004C7C22"/>
    <w:rsid w:val="004D45C4"/>
    <w:rsid w:val="004E20B4"/>
    <w:rsid w:val="004E4F15"/>
    <w:rsid w:val="004F246F"/>
    <w:rsid w:val="004F5886"/>
    <w:rsid w:val="004F5DBF"/>
    <w:rsid w:val="004F6A50"/>
    <w:rsid w:val="00505380"/>
    <w:rsid w:val="00510B50"/>
    <w:rsid w:val="00511B29"/>
    <w:rsid w:val="005158D9"/>
    <w:rsid w:val="00523DC0"/>
    <w:rsid w:val="005252AA"/>
    <w:rsid w:val="00526C6F"/>
    <w:rsid w:val="00530B00"/>
    <w:rsid w:val="005321F5"/>
    <w:rsid w:val="005352B4"/>
    <w:rsid w:val="00547FA6"/>
    <w:rsid w:val="0055513A"/>
    <w:rsid w:val="005573D6"/>
    <w:rsid w:val="00561392"/>
    <w:rsid w:val="00561696"/>
    <w:rsid w:val="005624E0"/>
    <w:rsid w:val="00565442"/>
    <w:rsid w:val="00567013"/>
    <w:rsid w:val="00567A09"/>
    <w:rsid w:val="00572BE6"/>
    <w:rsid w:val="00573177"/>
    <w:rsid w:val="00576896"/>
    <w:rsid w:val="005779CB"/>
    <w:rsid w:val="005826AF"/>
    <w:rsid w:val="00584E2E"/>
    <w:rsid w:val="005858F8"/>
    <w:rsid w:val="00594401"/>
    <w:rsid w:val="005A39D3"/>
    <w:rsid w:val="005A72AD"/>
    <w:rsid w:val="005B3C7C"/>
    <w:rsid w:val="005D57B6"/>
    <w:rsid w:val="005D5D0C"/>
    <w:rsid w:val="005D657E"/>
    <w:rsid w:val="005E0B8E"/>
    <w:rsid w:val="005F45B9"/>
    <w:rsid w:val="005F58A9"/>
    <w:rsid w:val="005F769B"/>
    <w:rsid w:val="0060795D"/>
    <w:rsid w:val="006101E0"/>
    <w:rsid w:val="00610B83"/>
    <w:rsid w:val="006148ED"/>
    <w:rsid w:val="0062061D"/>
    <w:rsid w:val="006212E3"/>
    <w:rsid w:val="00625F85"/>
    <w:rsid w:val="006262A9"/>
    <w:rsid w:val="00632FBE"/>
    <w:rsid w:val="0063500E"/>
    <w:rsid w:val="00637F03"/>
    <w:rsid w:val="00643BCD"/>
    <w:rsid w:val="006441D9"/>
    <w:rsid w:val="006463E9"/>
    <w:rsid w:val="00647B56"/>
    <w:rsid w:val="00650DAB"/>
    <w:rsid w:val="00656D3C"/>
    <w:rsid w:val="00657A95"/>
    <w:rsid w:val="00661692"/>
    <w:rsid w:val="00661F44"/>
    <w:rsid w:val="00663570"/>
    <w:rsid w:val="00663EF0"/>
    <w:rsid w:val="0066555F"/>
    <w:rsid w:val="006807F0"/>
    <w:rsid w:val="0068404A"/>
    <w:rsid w:val="006914DD"/>
    <w:rsid w:val="006A31B5"/>
    <w:rsid w:val="006B4DAF"/>
    <w:rsid w:val="006C2BE5"/>
    <w:rsid w:val="006C596B"/>
    <w:rsid w:val="006C6730"/>
    <w:rsid w:val="006D1170"/>
    <w:rsid w:val="006D2CBD"/>
    <w:rsid w:val="006D3315"/>
    <w:rsid w:val="006D4017"/>
    <w:rsid w:val="006E3EE0"/>
    <w:rsid w:val="006F30F5"/>
    <w:rsid w:val="006F3D91"/>
    <w:rsid w:val="0070411F"/>
    <w:rsid w:val="0070510B"/>
    <w:rsid w:val="00705EC4"/>
    <w:rsid w:val="007064D7"/>
    <w:rsid w:val="00713241"/>
    <w:rsid w:val="00715856"/>
    <w:rsid w:val="00724935"/>
    <w:rsid w:val="00735521"/>
    <w:rsid w:val="0074091A"/>
    <w:rsid w:val="00740B75"/>
    <w:rsid w:val="00746F54"/>
    <w:rsid w:val="00753C61"/>
    <w:rsid w:val="00756D3A"/>
    <w:rsid w:val="00764B94"/>
    <w:rsid w:val="0077134A"/>
    <w:rsid w:val="007755B9"/>
    <w:rsid w:val="00780BA0"/>
    <w:rsid w:val="007852D1"/>
    <w:rsid w:val="00791072"/>
    <w:rsid w:val="00791BD7"/>
    <w:rsid w:val="00793BA9"/>
    <w:rsid w:val="007978D0"/>
    <w:rsid w:val="007A6704"/>
    <w:rsid w:val="007A79B3"/>
    <w:rsid w:val="007A7B8F"/>
    <w:rsid w:val="007B1964"/>
    <w:rsid w:val="007B2E53"/>
    <w:rsid w:val="007B3953"/>
    <w:rsid w:val="007C1F16"/>
    <w:rsid w:val="007C3D0D"/>
    <w:rsid w:val="007C4CF0"/>
    <w:rsid w:val="007C78EB"/>
    <w:rsid w:val="007D4D7E"/>
    <w:rsid w:val="007D6463"/>
    <w:rsid w:val="007E3C7E"/>
    <w:rsid w:val="007F4B69"/>
    <w:rsid w:val="00804912"/>
    <w:rsid w:val="008120F7"/>
    <w:rsid w:val="00816FAA"/>
    <w:rsid w:val="00824AE2"/>
    <w:rsid w:val="00827233"/>
    <w:rsid w:val="00850A0E"/>
    <w:rsid w:val="00852425"/>
    <w:rsid w:val="008529FD"/>
    <w:rsid w:val="00855B24"/>
    <w:rsid w:val="00860668"/>
    <w:rsid w:val="0087119A"/>
    <w:rsid w:val="008870DD"/>
    <w:rsid w:val="00894110"/>
    <w:rsid w:val="008A39F2"/>
    <w:rsid w:val="008A750F"/>
    <w:rsid w:val="008B08EB"/>
    <w:rsid w:val="008B3567"/>
    <w:rsid w:val="008B4CEA"/>
    <w:rsid w:val="008C3790"/>
    <w:rsid w:val="008D2CDE"/>
    <w:rsid w:val="008D6010"/>
    <w:rsid w:val="008E1BF8"/>
    <w:rsid w:val="008F5F0E"/>
    <w:rsid w:val="009142F6"/>
    <w:rsid w:val="00916651"/>
    <w:rsid w:val="009168FC"/>
    <w:rsid w:val="00917715"/>
    <w:rsid w:val="009209F0"/>
    <w:rsid w:val="0092197C"/>
    <w:rsid w:val="00922BEF"/>
    <w:rsid w:val="00927CBC"/>
    <w:rsid w:val="0093337C"/>
    <w:rsid w:val="00935A60"/>
    <w:rsid w:val="00945369"/>
    <w:rsid w:val="00961ABA"/>
    <w:rsid w:val="00971161"/>
    <w:rsid w:val="00982BBB"/>
    <w:rsid w:val="00982D21"/>
    <w:rsid w:val="009A086E"/>
    <w:rsid w:val="009A1821"/>
    <w:rsid w:val="009B7618"/>
    <w:rsid w:val="009C2730"/>
    <w:rsid w:val="009C7487"/>
    <w:rsid w:val="009D33E2"/>
    <w:rsid w:val="009D3DAA"/>
    <w:rsid w:val="009E0DF0"/>
    <w:rsid w:val="00A04060"/>
    <w:rsid w:val="00A05093"/>
    <w:rsid w:val="00A06F5E"/>
    <w:rsid w:val="00A10CC6"/>
    <w:rsid w:val="00A20DFF"/>
    <w:rsid w:val="00A21D05"/>
    <w:rsid w:val="00A23F28"/>
    <w:rsid w:val="00A25E54"/>
    <w:rsid w:val="00A33331"/>
    <w:rsid w:val="00A37A9A"/>
    <w:rsid w:val="00A41782"/>
    <w:rsid w:val="00A41A5B"/>
    <w:rsid w:val="00A429AB"/>
    <w:rsid w:val="00A52A5A"/>
    <w:rsid w:val="00A6209A"/>
    <w:rsid w:val="00A9031B"/>
    <w:rsid w:val="00A912D6"/>
    <w:rsid w:val="00A940B3"/>
    <w:rsid w:val="00AA1F92"/>
    <w:rsid w:val="00AA2C6F"/>
    <w:rsid w:val="00AA3136"/>
    <w:rsid w:val="00AA3E4B"/>
    <w:rsid w:val="00AB0D6B"/>
    <w:rsid w:val="00AC52D6"/>
    <w:rsid w:val="00AC6850"/>
    <w:rsid w:val="00AD2F2A"/>
    <w:rsid w:val="00AD3067"/>
    <w:rsid w:val="00AD3144"/>
    <w:rsid w:val="00AD35B4"/>
    <w:rsid w:val="00AE32E6"/>
    <w:rsid w:val="00AE506B"/>
    <w:rsid w:val="00AE5275"/>
    <w:rsid w:val="00B04E04"/>
    <w:rsid w:val="00B06501"/>
    <w:rsid w:val="00B10ECA"/>
    <w:rsid w:val="00B1370A"/>
    <w:rsid w:val="00B15280"/>
    <w:rsid w:val="00B228E2"/>
    <w:rsid w:val="00B26162"/>
    <w:rsid w:val="00B30642"/>
    <w:rsid w:val="00B30E23"/>
    <w:rsid w:val="00B34B5E"/>
    <w:rsid w:val="00B37F03"/>
    <w:rsid w:val="00B426C3"/>
    <w:rsid w:val="00B73B0D"/>
    <w:rsid w:val="00B8420B"/>
    <w:rsid w:val="00B8731B"/>
    <w:rsid w:val="00B94885"/>
    <w:rsid w:val="00BA155C"/>
    <w:rsid w:val="00BA6227"/>
    <w:rsid w:val="00BB39E2"/>
    <w:rsid w:val="00BB692A"/>
    <w:rsid w:val="00BC7DCA"/>
    <w:rsid w:val="00BD7686"/>
    <w:rsid w:val="00BF2090"/>
    <w:rsid w:val="00BF4D08"/>
    <w:rsid w:val="00C02549"/>
    <w:rsid w:val="00C03095"/>
    <w:rsid w:val="00C06E65"/>
    <w:rsid w:val="00C070C7"/>
    <w:rsid w:val="00C07318"/>
    <w:rsid w:val="00C23768"/>
    <w:rsid w:val="00C43605"/>
    <w:rsid w:val="00C45B28"/>
    <w:rsid w:val="00C470C0"/>
    <w:rsid w:val="00C60B6C"/>
    <w:rsid w:val="00C615C1"/>
    <w:rsid w:val="00C65482"/>
    <w:rsid w:val="00C76FB1"/>
    <w:rsid w:val="00C7736F"/>
    <w:rsid w:val="00C810BB"/>
    <w:rsid w:val="00C87080"/>
    <w:rsid w:val="00C901D6"/>
    <w:rsid w:val="00C94060"/>
    <w:rsid w:val="00CA5D92"/>
    <w:rsid w:val="00CB141E"/>
    <w:rsid w:val="00CC184C"/>
    <w:rsid w:val="00CC7BDC"/>
    <w:rsid w:val="00CE306E"/>
    <w:rsid w:val="00CE553D"/>
    <w:rsid w:val="00CE7EAC"/>
    <w:rsid w:val="00CF668E"/>
    <w:rsid w:val="00CF68C1"/>
    <w:rsid w:val="00CF776A"/>
    <w:rsid w:val="00D126C2"/>
    <w:rsid w:val="00D16FB4"/>
    <w:rsid w:val="00D404A7"/>
    <w:rsid w:val="00D42457"/>
    <w:rsid w:val="00D43ECB"/>
    <w:rsid w:val="00D44443"/>
    <w:rsid w:val="00D45C81"/>
    <w:rsid w:val="00D64F91"/>
    <w:rsid w:val="00D70269"/>
    <w:rsid w:val="00D714FE"/>
    <w:rsid w:val="00D7666A"/>
    <w:rsid w:val="00D80DF5"/>
    <w:rsid w:val="00D8264D"/>
    <w:rsid w:val="00D8604A"/>
    <w:rsid w:val="00D87BED"/>
    <w:rsid w:val="00D937E4"/>
    <w:rsid w:val="00DA248D"/>
    <w:rsid w:val="00DA6753"/>
    <w:rsid w:val="00DB19FC"/>
    <w:rsid w:val="00DB3930"/>
    <w:rsid w:val="00DB6D42"/>
    <w:rsid w:val="00DD372C"/>
    <w:rsid w:val="00DD3C64"/>
    <w:rsid w:val="00DD5C21"/>
    <w:rsid w:val="00DD6858"/>
    <w:rsid w:val="00DD6FE8"/>
    <w:rsid w:val="00DE0220"/>
    <w:rsid w:val="00DE0BAE"/>
    <w:rsid w:val="00DE127A"/>
    <w:rsid w:val="00DE1525"/>
    <w:rsid w:val="00DE1598"/>
    <w:rsid w:val="00DE43BA"/>
    <w:rsid w:val="00DF6A9F"/>
    <w:rsid w:val="00E14015"/>
    <w:rsid w:val="00E212DB"/>
    <w:rsid w:val="00E2467D"/>
    <w:rsid w:val="00E40266"/>
    <w:rsid w:val="00E41E45"/>
    <w:rsid w:val="00E43A44"/>
    <w:rsid w:val="00E50502"/>
    <w:rsid w:val="00E56D4F"/>
    <w:rsid w:val="00E67A2F"/>
    <w:rsid w:val="00E718BB"/>
    <w:rsid w:val="00E825CE"/>
    <w:rsid w:val="00E82A77"/>
    <w:rsid w:val="00E9039D"/>
    <w:rsid w:val="00E905E6"/>
    <w:rsid w:val="00E94815"/>
    <w:rsid w:val="00E94BED"/>
    <w:rsid w:val="00EB4FFA"/>
    <w:rsid w:val="00EC58CB"/>
    <w:rsid w:val="00EC6F83"/>
    <w:rsid w:val="00ED45CA"/>
    <w:rsid w:val="00ED72C3"/>
    <w:rsid w:val="00EE0015"/>
    <w:rsid w:val="00EE127D"/>
    <w:rsid w:val="00EE1512"/>
    <w:rsid w:val="00EE1D30"/>
    <w:rsid w:val="00EE2ABF"/>
    <w:rsid w:val="00EE6E77"/>
    <w:rsid w:val="00EF18FD"/>
    <w:rsid w:val="00EF797A"/>
    <w:rsid w:val="00EF7E07"/>
    <w:rsid w:val="00F009F5"/>
    <w:rsid w:val="00F01167"/>
    <w:rsid w:val="00F0709C"/>
    <w:rsid w:val="00F172C3"/>
    <w:rsid w:val="00F1743D"/>
    <w:rsid w:val="00F17557"/>
    <w:rsid w:val="00F224B1"/>
    <w:rsid w:val="00F26FF1"/>
    <w:rsid w:val="00F27317"/>
    <w:rsid w:val="00F538B6"/>
    <w:rsid w:val="00F545D6"/>
    <w:rsid w:val="00F5489A"/>
    <w:rsid w:val="00F7331B"/>
    <w:rsid w:val="00F774C7"/>
    <w:rsid w:val="00F83DC8"/>
    <w:rsid w:val="00F87286"/>
    <w:rsid w:val="00F90D2B"/>
    <w:rsid w:val="00F9224A"/>
    <w:rsid w:val="00F958FF"/>
    <w:rsid w:val="00FA57F2"/>
    <w:rsid w:val="00FA5D8D"/>
    <w:rsid w:val="00FB441E"/>
    <w:rsid w:val="00FB5E2C"/>
    <w:rsid w:val="00FB692E"/>
    <w:rsid w:val="00FC0A8E"/>
    <w:rsid w:val="00FC54EA"/>
    <w:rsid w:val="00FD3BE9"/>
    <w:rsid w:val="00FD7AD4"/>
    <w:rsid w:val="00FE2826"/>
    <w:rsid w:val="00FE40F5"/>
    <w:rsid w:val="00FE4CA0"/>
    <w:rsid w:val="00FF1C28"/>
    <w:rsid w:val="00F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E1715"/>
  <w15:docId w15:val="{2E973FDB-1E78-48F6-A907-F9370382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00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E7EAC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500E"/>
    <w:pPr>
      <w:keepNext/>
      <w:keepLines/>
      <w:numPr>
        <w:numId w:val="1"/>
      </w:numPr>
      <w:spacing w:before="260" w:after="260" w:line="415" w:lineRule="auto"/>
      <w:ind w:firstLineChars="0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12E3"/>
    <w:pPr>
      <w:keepNext/>
      <w:keepLines/>
      <w:numPr>
        <w:ilvl w:val="1"/>
        <w:numId w:val="1"/>
      </w:numPr>
      <w:spacing w:before="260" w:after="260" w:line="415" w:lineRule="auto"/>
      <w:ind w:firstLineChars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170EE"/>
    <w:pPr>
      <w:numPr>
        <w:ilvl w:val="2"/>
      </w:numPr>
      <w:spacing w:line="360" w:lineRule="auto"/>
      <w:ind w:left="0" w:firstLineChars="200" w:firstLine="200"/>
      <w:outlineLvl w:val="3"/>
    </w:pPr>
    <w:rPr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D70269"/>
    <w:pPr>
      <w:keepNext/>
      <w:keepLines/>
      <w:numPr>
        <w:ilvl w:val="3"/>
        <w:numId w:val="1"/>
      </w:numPr>
      <w:spacing w:line="240" w:lineRule="auto"/>
      <w:ind w:firstLineChars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A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A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A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A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EAC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3500E"/>
    <w:rPr>
      <w:rFonts w:ascii="Times New Roman" w:eastAsia="宋体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6212E3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170EE"/>
    <w:rPr>
      <w:rFonts w:ascii="Times New Roman" w:eastAsia="宋体" w:hAnsi="Times New Roman"/>
      <w:b/>
      <w:bCs/>
      <w:sz w:val="24"/>
      <w:szCs w:val="32"/>
    </w:rPr>
  </w:style>
  <w:style w:type="character" w:styleId="a3">
    <w:name w:val="Placeholder Text"/>
    <w:basedOn w:val="a0"/>
    <w:uiPriority w:val="99"/>
    <w:semiHidden/>
    <w:rsid w:val="00647B56"/>
    <w:rPr>
      <w:color w:val="808080"/>
    </w:rPr>
  </w:style>
  <w:style w:type="paragraph" w:styleId="a4">
    <w:name w:val="Quote"/>
    <w:basedOn w:val="a"/>
    <w:next w:val="a"/>
    <w:link w:val="a5"/>
    <w:uiPriority w:val="29"/>
    <w:qFormat/>
    <w:rsid w:val="002A23DF"/>
    <w:pPr>
      <w:spacing w:beforeLines="50" w:before="50" w:line="240" w:lineRule="auto"/>
      <w:ind w:firstLineChars="0" w:firstLine="0"/>
      <w:jc w:val="left"/>
    </w:pPr>
    <w:rPr>
      <w:iCs/>
    </w:rPr>
  </w:style>
  <w:style w:type="character" w:customStyle="1" w:styleId="a5">
    <w:name w:val="引用 字符"/>
    <w:basedOn w:val="a0"/>
    <w:link w:val="a4"/>
    <w:uiPriority w:val="29"/>
    <w:rsid w:val="002A23DF"/>
    <w:rPr>
      <w:rFonts w:ascii="Times New Roman" w:eastAsia="宋体" w:hAnsi="Times New Roman"/>
      <w:iCs/>
    </w:rPr>
  </w:style>
  <w:style w:type="character" w:customStyle="1" w:styleId="50">
    <w:name w:val="标题 5 字符"/>
    <w:basedOn w:val="a0"/>
    <w:link w:val="5"/>
    <w:uiPriority w:val="9"/>
    <w:rsid w:val="00D70269"/>
    <w:rPr>
      <w:rFonts w:ascii="Times New Roman" w:eastAsia="宋体" w:hAnsi="Times New Roman"/>
      <w:b/>
      <w:bCs/>
      <w:sz w:val="24"/>
      <w:szCs w:val="28"/>
    </w:rPr>
  </w:style>
  <w:style w:type="paragraph" w:styleId="a6">
    <w:name w:val="header"/>
    <w:basedOn w:val="a"/>
    <w:link w:val="a7"/>
    <w:uiPriority w:val="99"/>
    <w:unhideWhenUsed/>
    <w:rsid w:val="0026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7797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77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7797"/>
    <w:rPr>
      <w:rFonts w:ascii="Times New Roman" w:eastAsia="宋体" w:hAnsi="Times New Roman"/>
      <w:sz w:val="18"/>
      <w:szCs w:val="18"/>
    </w:rPr>
  </w:style>
  <w:style w:type="table" w:styleId="aa">
    <w:name w:val="Table Grid"/>
    <w:basedOn w:val="a1"/>
    <w:uiPriority w:val="39"/>
    <w:rsid w:val="003C7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3C702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c">
    <w:name w:val="caption"/>
    <w:basedOn w:val="a"/>
    <w:next w:val="a"/>
    <w:uiPriority w:val="35"/>
    <w:unhideWhenUsed/>
    <w:qFormat/>
    <w:rsid w:val="005826AF"/>
    <w:pPr>
      <w:ind w:firstLineChars="0" w:firstLine="0"/>
      <w:jc w:val="left"/>
    </w:pPr>
    <w:rPr>
      <w:rFonts w:ascii="黑体" w:hAnsi="黑体" w:cstheme="majorBidi"/>
      <w:szCs w:val="20"/>
    </w:rPr>
  </w:style>
  <w:style w:type="character" w:customStyle="1" w:styleId="fontstyle01">
    <w:name w:val="fontstyle01"/>
    <w:basedOn w:val="a0"/>
    <w:rsid w:val="005A39D3"/>
    <w:rPr>
      <w:rFonts w:ascii="AdvOT2e364b11" w:hAnsi="AdvOT2e364b11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60">
    <w:name w:val="标题 6 字符"/>
    <w:basedOn w:val="a0"/>
    <w:link w:val="6"/>
    <w:uiPriority w:val="9"/>
    <w:semiHidden/>
    <w:rsid w:val="00FC0A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C0A8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C0A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C0A8E"/>
    <w:rPr>
      <w:rFonts w:asciiTheme="majorHAnsi" w:eastAsiaTheme="majorEastAsia" w:hAnsiTheme="majorHAnsi" w:cstheme="majorBidi"/>
      <w:szCs w:val="21"/>
    </w:rPr>
  </w:style>
  <w:style w:type="character" w:styleId="ad">
    <w:name w:val="Hyperlink"/>
    <w:basedOn w:val="a0"/>
    <w:uiPriority w:val="99"/>
    <w:unhideWhenUsed/>
    <w:rsid w:val="0019273E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561696"/>
    <w:pPr>
      <w:tabs>
        <w:tab w:val="right" w:leader="dot" w:pos="8296"/>
      </w:tabs>
      <w:ind w:firstLineChars="0" w:firstLine="0"/>
      <w:jc w:val="left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19273E"/>
    <w:pPr>
      <w:ind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19273E"/>
    <w:pPr>
      <w:ind w:firstLineChars="0" w:firstLine="0"/>
    </w:pPr>
  </w:style>
  <w:style w:type="paragraph" w:styleId="ae">
    <w:name w:val="Date"/>
    <w:basedOn w:val="a"/>
    <w:next w:val="a"/>
    <w:link w:val="af"/>
    <w:uiPriority w:val="99"/>
    <w:semiHidden/>
    <w:unhideWhenUsed/>
    <w:rsid w:val="00C65482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C65482"/>
    <w:rPr>
      <w:rFonts w:ascii="Times New Roman" w:eastAsia="宋体" w:hAnsi="Times New Roman"/>
      <w:sz w:val="24"/>
    </w:rPr>
  </w:style>
  <w:style w:type="paragraph" w:customStyle="1" w:styleId="af0">
    <w:name w:val="作者"/>
    <w:basedOn w:val="ac"/>
    <w:next w:val="a"/>
    <w:qFormat/>
    <w:rsid w:val="002B4969"/>
    <w:pPr>
      <w:tabs>
        <w:tab w:val="center" w:pos="4320"/>
        <w:tab w:val="right" w:pos="9600"/>
      </w:tabs>
      <w:jc w:val="center"/>
    </w:pPr>
    <w:rPr>
      <w:rFonts w:ascii="Times New Roman" w:hAnsi="Times New Roman"/>
      <w:color w:val="767171" w:themeColor="background2" w:themeShade="80"/>
    </w:rPr>
  </w:style>
  <w:style w:type="table" w:customStyle="1" w:styleId="21">
    <w:name w:val="无格式表格 21"/>
    <w:basedOn w:val="a1"/>
    <w:uiPriority w:val="42"/>
    <w:rsid w:val="003049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1">
    <w:name w:val="引文"/>
    <w:basedOn w:val="a"/>
    <w:link w:val="af2"/>
    <w:qFormat/>
    <w:rsid w:val="005158D9"/>
    <w:pPr>
      <w:autoSpaceDE w:val="0"/>
      <w:autoSpaceDN w:val="0"/>
      <w:adjustRightInd w:val="0"/>
      <w:ind w:firstLineChars="0" w:firstLine="0"/>
    </w:pPr>
    <w:rPr>
      <w:rFonts w:cs="Times New Roman"/>
      <w:i/>
      <w:color w:val="767171" w:themeColor="background2" w:themeShade="80"/>
      <w:szCs w:val="24"/>
    </w:rPr>
  </w:style>
  <w:style w:type="character" w:customStyle="1" w:styleId="af2">
    <w:name w:val="引文 字符"/>
    <w:basedOn w:val="a0"/>
    <w:link w:val="af1"/>
    <w:rsid w:val="005158D9"/>
    <w:rPr>
      <w:rFonts w:ascii="Times New Roman" w:eastAsia="宋体" w:hAnsi="Times New Roman" w:cs="Times New Roman"/>
      <w:i/>
      <w:color w:val="767171" w:themeColor="background2" w:themeShade="80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715856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15856"/>
    <w:rPr>
      <w:rFonts w:ascii="Times New Roman" w:eastAsia="宋体" w:hAnsi="Times New Roman"/>
      <w:sz w:val="18"/>
      <w:szCs w:val="18"/>
    </w:rPr>
  </w:style>
  <w:style w:type="paragraph" w:styleId="af5">
    <w:name w:val="No Spacing"/>
    <w:uiPriority w:val="1"/>
    <w:qFormat/>
    <w:rsid w:val="002B4969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11">
    <w:name w:val="未处理的提及1"/>
    <w:basedOn w:val="a0"/>
    <w:uiPriority w:val="99"/>
    <w:semiHidden/>
    <w:unhideWhenUsed/>
    <w:rsid w:val="00657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&#33258;&#23450;&#20041;%20Office%20&#27169;&#26495;\&#25991;&#29486;&#38405;&#3583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55E1A-B0C3-48A7-9D6A-B518010E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文献阅读.dotx</Template>
  <TotalTime>108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志渊 吴</cp:lastModifiedBy>
  <cp:revision>39</cp:revision>
  <cp:lastPrinted>2020-05-20T07:15:00Z</cp:lastPrinted>
  <dcterms:created xsi:type="dcterms:W3CDTF">2020-09-21T05:05:00Z</dcterms:created>
  <dcterms:modified xsi:type="dcterms:W3CDTF">2023-10-22T12:48:00Z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http://www.zotero.org/styles/national-library-of-medicine</vt:lpwstr>
  </property>
  <property fmtid="{D5CDD505-2E9C-101B-9397-08002B2CF9AE}" pid="21" name="Mendeley Recent Style Name 9_1">
    <vt:lpwstr>National Library of Medicine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90ddfd8e-7cee-3aa4-a2f4-2c8f1081b462</vt:lpwstr>
  </property>
  <property fmtid="{D5CDD505-2E9C-101B-9397-08002B2CF9AE}" pid="24" name="Mendeley Citation Style_1">
    <vt:lpwstr>http://www.zotero.org/styles/ieee</vt:lpwstr>
  </property>
</Properties>
</file>